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219075</wp:posOffset>
            </wp:positionV>
            <wp:extent cx="1630680" cy="1630680"/>
            <wp:effectExtent l="0" t="0" r="7620" b="7620"/>
            <wp:wrapNone/>
            <wp:docPr id="34" name="图片 58" descr="C:\Users\ASUS\Desktop\简历头像女 (1).jpg简历头像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8" descr="C:\Users\ASUS\Desktop\简历头像女 (1).jpg简历头像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4037330</wp:posOffset>
                </wp:positionV>
                <wp:extent cx="6441440" cy="235013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235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>2016.2 - 2016.5                企业：千图网                职位：android 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工作职责：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负责整体应用构架设计，包括多线程下载框架、网络请求框架、数据库框架等；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负责研发公司应用软件的模块设计、开发和交付；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与Java后台协作完成前后台的数据交互和展现；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负责项目中h5插件的编写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>2016.7 - 至今                 企业：千图网                职位：android 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工作职责：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负责整体应用构架设计，包括多线程下载框架、网络请求框架、数据库框架等；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负责研发公司应用软件的模块设计、开发和交付；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通过用户访谈分析方法对用户需求进行挖掘分析。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317.9pt;height:185.05pt;width:507.2pt;z-index:251666432;mso-width-relative:page;mso-height-relative:page;" filled="f" stroked="f" coordsize="21600,21600" o:gfxdata="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FVHCdgAAAAMAQAADwAAAAAAAAABACAAAAAiAAAAZHJzL2Rvd25yZXYueG1sUEsBAhQAFAAAAAgA&#10;h07iQBujI8yzAQAAM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2016.2 - 2016.5                企业：千图网                职位：android 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工作职责：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负责整体应用构架设计，包括多线程下载框架、网络请求框架、数据库框架等；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负责研发公司应用软件的模块设计、开发和交付；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与Java后台协作完成前后台的数据交互和展现；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负责项目中h5插件的编写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2016.7 - 至今                 企业：千图网                职位：android 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工作职责：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负责整体应用构架设计，包括多线程下载框架、网络请求框架、数据库框架等；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负责研发公司应用软件的模块设计、开发和交付；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42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42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通过用户访谈分析方法对用户需求进行挖掘分析。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3688715</wp:posOffset>
                </wp:positionV>
                <wp:extent cx="6600190" cy="327660"/>
                <wp:effectExtent l="0" t="0" r="10160" b="15875"/>
                <wp:wrapNone/>
                <wp:docPr id="17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7577"/>
                          <a:chExt cx="10394" cy="516"/>
                        </a:xfrm>
                      </wpg:grpSpPr>
                      <wpg:grpSp>
                        <wpg:cNvPr id="15" name="组合 27"/>
                        <wpg:cNvGrpSpPr/>
                        <wpg:grpSpPr>
                          <a:xfrm>
                            <a:off x="2767" y="7645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" name="文本框 11"/>
                        <wps:cNvSpPr txBox="1"/>
                        <wps:spPr>
                          <a:xfrm>
                            <a:off x="2829" y="7577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52.25pt;margin-top:290.45pt;height:25.8pt;width:519.7pt;z-index:251668480;mso-width-relative:page;mso-height-relative:page;" coordorigin="2767,7577" coordsize="10394,516" o:gfxdata="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QWZCBdwAAAAMAQAADwAAAAAAAAABACAAAAAiAAAAZHJzL2Rv&#10;d25yZXYueG1sUEsBAhQAFAAAAAgAh07iQFODySj+AwAAYgsAAA4AAAAAAAAAAQAgAAAAKwEAAGRy&#10;cy9lMm9Eb2MueG1sUEsFBgAAAAAGAAYAWQEAAJsHAAAAAA==&#10;">
                <o:lock v:ext="edit" aspectratio="f"/>
                <v:group id="组合 27" o:spid="_x0000_s1026" o:spt="203" style="position:absolute;left:2767;top:7645;height:416;width:10395;" coordorigin="2210,4680" coordsize="10395,41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8" o:spid="_x0000_s1026" o:spt="100" style="position:absolute;left:2210;top:4680;height:416;width:1653;v-text-anchor:middle;" fillcolor="#1F4E79" filled="t" stroked="f" coordsize="2145,511" o:gfxdata="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96E0ftAAAANsAAAAPAAAA&#10;AAAAAAEAIAAAACIAAABkcnMvZG93bnJldi54bWxQSwECFAAUAAAACACHTuJAMy8FnjsAAAA5AAAA&#10;EAAAAAAAAAABACAAAAADAQAAZHJzL3NoYXBleG1sLnhtbFBLBQYAAAAABgAGAFsBAACtAwAAAAA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U0IWXb4AAADb&#10;AAAADwAAAGRycy9kb3ducmV2LnhtbEWPT2sCMRTE74LfITyhN82uh6Jbo6xCq2Avammvr5vXzdrN&#10;y5LEf9/eFIQeh5n5DTNbXG0rzuRD41hBPspAEFdON1wr+Di8DicgQkTW2DomBTcKsJj3ezMstLvw&#10;js77WIsE4VCgAhNjV0gZKkMWw8h1xMn7cd5iTNLXUnu8JLht5TjLnqXFhtOCwY5Whqrf/ckqOH6t&#10;v8utX94+33L3vi6NP5THrVJPgzx7ARHpGv/Dj/ZGKxhP4e9L+g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IWX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7577;height:517;width:130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8615045</wp:posOffset>
                </wp:positionV>
                <wp:extent cx="6441440" cy="770255"/>
                <wp:effectExtent l="0" t="0" r="0" b="0"/>
                <wp:wrapNone/>
                <wp:docPr id="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诚实守信，具有良好的感恩意识；勤勉务实，注重理论与实践的有效结合；善于创新，拥有优异的创造性思维；责任心强，对待工作尽职尽责；进取意识烈强烈，虚心好学；具有丰富的想象力和创造力,具有广阔的专业知识，能解决项目设计,生产及认证中出现的疑难杂症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678.35pt;height:60.65pt;width:507.2pt;z-index:251664384;mso-width-relative:page;mso-height-relative:page;" filled="f" stroked="f" coordsize="21600,21600" o:gfxdata="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RAPll2gAAAA0BAAAPAAAAAAAAAAEAIAAAACIAAABkcnMvZG93bnJldi54bWxQSwECFAAUAAAA&#10;CACHTuJA2tDsn7MBAAAv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诚实守信，具有良好的感恩意识；勤勉务实，注重理论与实践的有效结合；善于创新，拥有优异的创造性思维；责任心强，对待工作尽职尽责；进取意识烈强烈，虚心好学；具有丰富的想象力和创造力,具有广阔的专业知识，能解决项目设计,生产及认证中出现的疑难杂症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color w:val="00000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color w:val="00000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7015480</wp:posOffset>
                </wp:positionV>
                <wp:extent cx="6441440" cy="980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能熟练的进行听、说、读、写.并通过国家英语四级考试.尤其擅长撰写和回复英文商业信函,熟练运用网络查阅相英文资料并能及时翻译。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>计算机水平：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国家计算机等级考试二级,熟悉网络和电子商务.精通办公自动化,熟练操作Windows系统能独立操作并及时高效的完成日常办公文档的编辑工作。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552.4pt;height:77.2pt;width:507.2pt;z-index:251665408;mso-width-relative:page;mso-height-relative:page;" filled="f" stroked="f" coordsize="21600,21600" o:gfxdata="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ICv&#10;qtgAAAANAQAADwAAAAAAAAABACAAAAAiAAAAZHJzL2Rvd25yZXYueG1sUEsBAhQAFAAAAAgAh07i&#10;QLsfy7GwAQAAL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能熟练的进行听、说、读、写.并通过国家英语四级考试.尤其擅长撰写和回复英文商业信函,熟练运用网络查阅相英文资料并能及时翻译。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计算机水平：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国家计算机等级考试二级,熟悉网络和电子商务.精通办公自动化,熟练操作Windows系统能独立操作并及时高效的完成日常办公文档的编辑工作。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2401570</wp:posOffset>
                </wp:positionV>
                <wp:extent cx="6441440" cy="975995"/>
                <wp:effectExtent l="0" t="0" r="0" b="0"/>
                <wp:wrapNone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 xml:space="preserve">2011.09 - 2014.06          千图大学            计算机科学与技术专业             大专学位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/>
                                <w:sz w:val="21"/>
                                <w:szCs w:val="21"/>
                                <w:lang w:val="en-US" w:eastAsia="zh-CN"/>
                              </w:rPr>
                              <w:t>2014.09 - 2017.06          千图大学            计算机科学与技术专业             本科学位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主修课程：程序设计、程序设计、数据结构、计算方法、编译原理、软件工程、操作系统原理、计算机网络技术、微机原理及汇编语言程序设计、基于Web的程序设计。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5.95pt;margin-top:189.1pt;height:76.85pt;width:507.2pt;z-index:251672576;mso-width-relative:page;mso-height-relative:page;" filled="f" stroked="f" coordsize="21600,21600" o:gfxdata="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25AutgAAAALAQAADwAAAAAAAAABACAAAAAiAAAAZHJzL2Rvd25yZXYueG1sUEsBAhQAFAAAAAgA&#10;h07iQP4E6muzAQAAM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 xml:space="preserve">2011.09 - 2014.06          千图大学            计算机科学与技术专业             大专学位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/>
                          <w:sz w:val="21"/>
                          <w:szCs w:val="21"/>
                          <w:lang w:val="en-US" w:eastAsia="zh-CN"/>
                        </w:rPr>
                        <w:t>2014.09 - 2017.06          千图大学            计算机科学与技术专业             本科学位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1"/>
                          <w:szCs w:val="21"/>
                          <w:lang w:val="en-US" w:eastAsia="zh-CN"/>
                        </w:rPr>
                        <w:t>主修课程：程序设计、程序设计、数据结构、计算方法、编译原理、软件工程、操作系统原理、计算机网络技术、微机原理及汇编语言程序设计、基于Web的程序设计。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8247380</wp:posOffset>
                </wp:positionV>
                <wp:extent cx="6600190" cy="327660"/>
                <wp:effectExtent l="0" t="0" r="10160" b="15875"/>
                <wp:wrapNone/>
                <wp:docPr id="2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5051"/>
                          <a:chExt cx="10394" cy="516"/>
                        </a:xfrm>
                      </wpg:grpSpPr>
                      <wpg:grpSp>
                        <wpg:cNvPr id="25" name="组合 36"/>
                        <wpg:cNvGrpSpPr/>
                        <wpg:grpSpPr>
                          <a:xfrm>
                            <a:off x="2767" y="15119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2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文本框 11"/>
                        <wps:cNvSpPr txBox="1"/>
                        <wps:spPr>
                          <a:xfrm>
                            <a:off x="2829" y="15051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-52.25pt;margin-top:649.4pt;height:25.8pt;width:519.7pt;z-index:251670528;mso-width-relative:page;mso-height-relative:page;" coordorigin="2767,15051" coordsize="10394,516" o:gfxdata="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6/jmdN0AAAAOAQAADwAAAAAAAAABACAAAAAiAAAAZHJz&#10;L2Rvd25yZXYueG1sUEsBAhQAFAAAAAgAh07iQKxs1AcABAAAZQsAAA4AAAAAAAAAAQAgAAAALAEA&#10;AGRycy9lMm9Eb2MueG1sUEsFBgAAAAAGAAYAWQEAAJ4HAAAAAA==&#10;">
                <o:lock v:ext="edit" aspectratio="f"/>
                <v:group id="组合 36" o:spid="_x0000_s1026" o:spt="203" style="position:absolute;left:2767;top:15119;height:416;width:10395;" coordorigin="2210,4680" coordsize="10395,41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" o:spid="_x0000_s1026" o:spt="100" style="position:absolute;left:2210;top:4680;height:416;width:1653;v-text-anchor:middle;" fillcolor="#1F4E79" filled="t" stroked="f" coordsize="2145,511" o:gfxdata="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uT7C5AAAA2wAA&#10;AA8AAAAAAAAAAQAgAAAAIgAAAGRycy9kb3ducmV2LnhtbFBLAQIUABQAAAAIAIdO4kAzLwWeOwAA&#10;ADkAAAAQAAAAAAAAAAEAIAAAAAgBAABkcnMvc2hhcGV4bWwueG1sUEsFBgAAAAAGAAYAWwEAALID&#10;AAAAAA=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udclG7sAAADb&#10;AAAADwAAAGRycy9kb3ducmV2LnhtbEVPy2oCMRTdF/yHcAV3NTMVShmNMgrWgt1URbfXyXUyOrkZ&#10;ktTH3zeLgsvDeU9md9uKK/nQOFaQDzMQxJXTDdcKdtvl6weIEJE1to5JwYMCzKa9lwkW2t34h66b&#10;WIsUwqFABSbGrpAyVIYshqHriBN3ct5iTNDXUnu8pXDbyrcse5cWG04NBjtaGKoum1+r4HxYHcu1&#10;nz/2n7n7XpXGb8vzWqlBP8/GICLd41P87/7SCkZpbPqSfoC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clG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15051;height:517;width:1304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6654165</wp:posOffset>
                </wp:positionV>
                <wp:extent cx="6600190" cy="327660"/>
                <wp:effectExtent l="0" t="0" r="10160" b="15875"/>
                <wp:wrapNone/>
                <wp:docPr id="22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2392"/>
                          <a:chExt cx="10394" cy="516"/>
                        </a:xfrm>
                      </wpg:grpSpPr>
                      <wpg:grpSp>
                        <wpg:cNvPr id="20" name="组合 31"/>
                        <wpg:cNvGrpSpPr/>
                        <wpg:grpSpPr>
                          <a:xfrm>
                            <a:off x="2767" y="12460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8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1" name="文本框 11"/>
                        <wps:cNvSpPr txBox="1"/>
                        <wps:spPr>
                          <a:xfrm>
                            <a:off x="2829" y="12392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52.25pt;margin-top:523.95pt;height:25.8pt;width:519.7pt;z-index:251669504;mso-width-relative:page;mso-height-relative:page;" coordorigin="2767,12392" coordsize="10394,516" o:gfxdata="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Nncvv3dAAAADgEAAA8AAAAAAAAAAQAgAAAAIgAAAGRycy9kb3du&#10;cmV2LnhtbFBLAQIUABQAAAAIAIdO4kBbIyVU+wMAAGULAAAOAAAAAAAAAAEAIAAAACwBAABkcnMv&#10;ZTJvRG9jLnhtbFBLBQYAAAAABgAGAFkBAACZBwAAAAA=&#10;">
                <o:lock v:ext="edit" aspectratio="f"/>
                <v:group id="组合 31" o:spid="_x0000_s1026" o:spt="203" style="position:absolute;left:2767;top:12460;height:416;width:10395;" coordorigin="2210,4680" coordsize="10395,41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2210;top:4680;height:416;width:1653;v-text-anchor:middle;" fillcolor="#1F4E79" filled="t" stroked="f" coordsize="2145,511" o:gfxdata="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Z7Ci5AAAA2wAA&#10;AA8AAAAAAAAAAQAgAAAAIgAAAGRycy9kb3ducmV2LnhtbFBLAQIUABQAAAAIAIdO4kAzLwWeOwAA&#10;ADkAAAAQAAAAAAAAAAEAIAAAAAgBAABkcnMvc2hhcGV4bWwueG1sUEsFBgAAAAAGAAYAWwEAALID&#10;AAAAAA=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3957;top:5087;height:0;width:8648;" filled="f" stroked="t" coordsize="21600,21600" o:gfxdata="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O3a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12392;height:517;width:130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2033905</wp:posOffset>
                </wp:positionV>
                <wp:extent cx="6600190" cy="327660"/>
                <wp:effectExtent l="0" t="0" r="10160" b="15875"/>
                <wp:wrapNone/>
                <wp:docPr id="32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4926"/>
                          <a:chExt cx="10394" cy="516"/>
                        </a:xfrm>
                      </wpg:grpSpPr>
                      <wpg:grpSp>
                        <wpg:cNvPr id="30" name="组合 45"/>
                        <wpg:cNvGrpSpPr/>
                        <wpg:grpSpPr>
                          <a:xfrm>
                            <a:off x="2767" y="4994"/>
                            <a:ext cx="10395" cy="416"/>
                            <a:chOff x="9736" y="4680"/>
                            <a:chExt cx="10395" cy="416"/>
                          </a:xfrm>
                        </wpg:grpSpPr>
                        <wps:wsp>
                          <wps:cNvPr id="28" name="任意多边形 8"/>
                          <wps:cNvSpPr/>
                          <wps:spPr>
                            <a:xfrm>
                              <a:off x="9736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11483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1" name="文本框 11"/>
                        <wps:cNvSpPr txBox="1"/>
                        <wps:spPr>
                          <a:xfrm>
                            <a:off x="2829" y="4926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3F3F3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52.25pt;margin-top:160.15pt;height:25.8pt;width:519.7pt;z-index:251671552;mso-width-relative:page;mso-height-relative:page;" coordorigin="2767,4926" coordsize="10394,516" o:gfxdata="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F9s1cTcAAAADAEAAA8AAAAAAAAAAQAgAAAAIgAAAGRycy9kb3ducmV2&#10;LnhtbFBLAQIUABQAAAAIAIdO4kCg+jRM+QMAAGMLAAAOAAAAAAAAAAEAIAAAACsBAABkcnMvZTJv&#10;RG9jLnhtbFBLBQYAAAAABgAGAFkBAACWBwAAAAA=&#10;">
                <o:lock v:ext="edit" aspectratio="f"/>
                <v:group id="组合 45" o:spid="_x0000_s1026" o:spt="203" style="position:absolute;left:2767;top:4994;height:416;width:10395;" coordorigin="9736,4680" coordsize="10395,41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9736;top:4680;height:416;width:1653;v-text-anchor:middle;" fillcolor="#1F4E79" filled="t" stroked="f" coordsize="2145,511" o:gfxdata="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ZS3K5AAAA2wAA&#10;AA8AAAAAAAAAAQAgAAAAIgAAAGRycy9kb3ducmV2LnhtbFBLAQIUABQAAAAIAIdO4kAzLwWeOwAA&#10;ADkAAAAQAAAAAAAAAAEAIAAAAAgBAABkcnMvc2hhcGV4bWwueG1sUEsFBgAAAAAGAAYAWwEAALID&#10;AAAAAA==&#10;" path="m0,0l1815,0,2145,511,0,511,0,0xe">
                    <v:path o:connectlocs="0,0;1398,0;1653,416;0,416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8" o:spid="_x0000_s1026" o:spt="20" style="position:absolute;left:11483;top:5087;height:0;width:8648;" filled="f" stroked="t" coordsize="21600,21600" o:gfxdata="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IWX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F4E79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829;top:4926;height:517;width:1304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3F3F3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-928370</wp:posOffset>
                </wp:positionV>
                <wp:extent cx="7740650" cy="282575"/>
                <wp:effectExtent l="0" t="0" r="12700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0" cy="282575"/>
                          <a:chOff x="297" y="300"/>
                          <a:chExt cx="12190" cy="445"/>
                        </a:xfrm>
                        <a:effectLst/>
                      </wpg:grpSpPr>
                      <wps:wsp>
                        <wps:cNvPr id="1" name="矩形 1"/>
                        <wps:cNvSpPr/>
                        <wps:spPr>
                          <a:xfrm>
                            <a:off x="297" y="300"/>
                            <a:ext cx="12191" cy="245"/>
                          </a:xfrm>
                          <a:prstGeom prst="rect">
                            <a:avLst/>
                          </a:prstGeom>
                          <a:solidFill>
                            <a:srgbClr val="1F4E79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 flipV="1">
                            <a:off x="4865" y="527"/>
                            <a:ext cx="3056" cy="219"/>
                          </a:xfrm>
                          <a:prstGeom prst="trapezoid">
                            <a:avLst/>
                          </a:prstGeom>
                          <a:solidFill>
                            <a:srgbClr val="1F4E79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3.1pt;height:22.25pt;width:609.5pt;z-index:251658240;mso-width-relative:page;mso-height-relative:page;" coordorigin="297,300" coordsize="12190,445" o:gfxdata="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sy9V33AAAAA8BAAAPAAAAAAAAAAEAIAAAACIA&#10;AABkcnMvZG93bnJldi54bWxQSwECFAAUAAAACACHTuJABjeigSIDAAATCQAADgAAAAAAAAABACAA&#10;AAArAQAAZHJzL2Uyb0RvYy54bWxQSwUGAAAAAAYABgBZAQAAvwYAAAAA&#10;">
                <o:lock v:ext="edit" aspectratio="f"/>
                <v:rect id="_x0000_s1026" o:spid="_x0000_s1026" o:spt="1" style="position:absolute;left:297;top:300;height:245;width:12191;v-text-anchor:middle;" fillcolor="#10273D" filled="t" stroked="f" coordsize="21600,21600" o:gfxdata="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6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style="position:absolute;left:4865;top:527;flip:y;height:219;width:3056;v-text-anchor:middle;" fillcolor="#10273D" filled="t" stroked="f" coordsize="3056,219" o:gfxdata="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Zu3YugAAANoA&#10;AAAPAAAAAAAAAAEAIAAAACIAAABkcnMvZG93bnJldi54bWxQSwECFAAUAAAACACHTuJAMy8FnjsA&#10;AAA5AAAAEAAAAAAAAAABACAAAAAJAQAAZHJzL3NoYXBleG1sLnhtbFBLBQYAAAAABgAGAFsBAACz&#10;AwAAAAA=&#10;" path="m0,219l54,0,3001,0,3056,219xe">
                  <v:path o:connectlocs="1528,0;27,109;1528,219;3028,10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753745</wp:posOffset>
                </wp:positionV>
                <wp:extent cx="3761740" cy="809625"/>
                <wp:effectExtent l="0" t="4445" r="10160" b="0"/>
                <wp:wrapNone/>
                <wp:docPr id="12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809625"/>
                          <a:chOff x="3381" y="2910"/>
                          <a:chExt cx="5924" cy="1275"/>
                        </a:xfrm>
                      </wpg:grpSpPr>
                      <wps:wsp>
                        <wps:cNvPr id="8" name="直接连接符 14"/>
                        <wps:cNvCnPr/>
                        <wps:spPr>
                          <a:xfrm>
                            <a:off x="3381" y="291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15"/>
                        <wps:cNvCnPr/>
                        <wps:spPr>
                          <a:xfrm>
                            <a:off x="3381" y="333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16"/>
                        <wps:cNvCnPr/>
                        <wps:spPr>
                          <a:xfrm>
                            <a:off x="3381" y="376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接连接符 17"/>
                        <wps:cNvCnPr/>
                        <wps:spPr>
                          <a:xfrm>
                            <a:off x="3381" y="418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49.95pt;margin-top:59.35pt;height:63.75pt;width:296.2pt;z-index:251667456;mso-width-relative:page;mso-height-relative:page;" coordorigin="3381,2910" coordsize="5924,1275" o:gfxdata="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nALq9wAAAALAQAADwAAAAAAAAABACAAAAAiAAAAZHJzL2Rvd25yZXYueG1s&#10;UEsBAhQAFAAAAAgAh07iQEcEOOmfAgAA5AoAAA4AAAAAAAAAAQAgAAAAKwEAAGRycy9lMm9Eb2Mu&#10;eG1sUEsFBgAAAAAGAAYAWQEAADwGAAAAAA==&#10;">
                <o:lock v:ext="edit" aspectratio="f"/>
                <v:line id="直接连接符 14" o:spid="_x0000_s1026" o:spt="20" style="position:absolute;left:3381;top:2910;height:0;width:5925;" filled="f" stroked="t" coordsize="21600,21600" o:gfxdata="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7X7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5" o:spid="_x0000_s1026" o:spt="20" style="position:absolute;left:3381;top:3335;height:0;width:5925;" filled="f" stroked="t" coordsize="21600,21600" o:gfxdata="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f6I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6" o:spid="_x0000_s1026" o:spt="20" style="position:absolute;left:3381;top:3760;height:0;width:5925;" filled="f" stroked="t" coordsize="21600,21600" o:gfxdata="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oh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  <v:line id="直接连接符 17" o:spid="_x0000_s1026" o:spt="20" style="position:absolute;left:3381;top:4185;height:0;width:5925;" filled="f" stroked="t" coordsize="21600,21600" o:gfxdata="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xge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F4E79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-32385</wp:posOffset>
                </wp:positionV>
                <wp:extent cx="2227580" cy="425450"/>
                <wp:effectExtent l="0" t="0" r="0" b="0"/>
                <wp:wrapNone/>
                <wp:docPr id="8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5.35pt;margin-top:-2.55pt;height:33.5pt;width:175.4pt;z-index:251662336;mso-width-relative:page;mso-height-relative:page;" filled="f" stroked="f" coordsize="21600,21600" o:gfxdata="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JJb7doAAAAKAQAADwAAAAAAAAABACAAAAAiAAAAZHJzL2Rvd25yZXYueG1sUEsBAhQA&#10;FAAAAAgAh07iQN4pjzq3AQAAPQ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  <w:lang w:val="en-US" w:eastAsia="zh-CN"/>
                        </w:rPr>
                        <w:t>求职意向：android开发工程师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-511810</wp:posOffset>
                </wp:positionV>
                <wp:extent cx="1477645" cy="62547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0020"/>
                          <a:ext cx="12230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-40.3pt;height:49.25pt;width:116.35pt;z-index:251661312;mso-width-relative:page;mso-height-relative:page;" filled="f" stroked="f" coordsize="21600,21600" o:gfxdata="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Zc/62wAAAAsBAAAPAAAAAAAAAAEAIAAAACIAAABkcnMvZG93bnJldi54&#10;bWxQSwECFAAUAAAACACHTuJAOLfwMj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50"/>
                          <w:szCs w:val="50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9622155</wp:posOffset>
                </wp:positionV>
                <wp:extent cx="7741285" cy="155575"/>
                <wp:effectExtent l="0" t="0" r="12065" b="15875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1285" cy="155575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97.1pt;margin-top:757.65pt;height:12.25pt;width:609.55pt;z-index:251663360;v-text-anchor:middle;mso-width-relative:page;mso-height-relative:page;" fillcolor="#1F4E79" filled="t" stroked="f" coordsize="21600,21600" o:gfxdata="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D5EI3AAAAA8BAAAPAAAAAAAAAAEAIAAAACIAAABkcnMvZG93bnJl&#10;di54bWxQSwECFAAUAAAACACHTuJAUJtRxMABAABMAwAADgAAAAAAAAABACAAAAArAQAAZHJzL2Uy&#10;b0RvYy54bWxQSwUGAAAAAAYABgBZAQAAX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481330</wp:posOffset>
                </wp:positionV>
                <wp:extent cx="1395730" cy="1108710"/>
                <wp:effectExtent l="0" t="0" r="0" b="0"/>
                <wp:wrapNone/>
                <wp:docPr id="4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姓名：千图网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性别：女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年龄：22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3.5pt;margin-top:37.9pt;height:87.3pt;width:109.9pt;z-index:251659264;mso-width-relative:page;mso-height-relative:page;" filled="f" stroked="f" coordsize="21600,21600" o:gfxdata="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LVm0T2wAAAAsBAAAPAAAAAAAAAAEAIAAAACIAAABkcnMvZG93bnJldi54bWxQSwECFAAU&#10;AAAACACHTuJAX7/ea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姓名：千图网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性别：女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年龄：22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481330</wp:posOffset>
                </wp:positionV>
                <wp:extent cx="2205990" cy="1117600"/>
                <wp:effectExtent l="0" t="0" r="0" b="0"/>
                <wp:wrapNone/>
                <wp:docPr id="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籍贯：湖南长沙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现居：广州深圳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电话：123-4567-8910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邮箱：www.58pic.com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9.3pt;margin-top:37.9pt;height:88pt;width:173.7pt;z-index:251660288;mso-width-relative:page;mso-height-relative:page;" filled="f" stroked="f" coordsize="21600,21600" o:gfxdata="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d6FjdkAAAAKAQAADwAAAAAAAAABACAAAAAiAAAAZHJzL2Rvd25yZXYueG1sUEsBAhQAFAAA&#10;AAgAh07iQIOinzAnAgAAKQ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籍贯：湖南长沙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现居：广州深圳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F4E7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电话：123-4567-8910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>邮箱：www.58pic.com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ECF1"/>
    <w:multiLevelType w:val="singleLevel"/>
    <w:tmpl w:val="590AECF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90AF055"/>
    <w:multiLevelType w:val="singleLevel"/>
    <w:tmpl w:val="590AF05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0AF08A"/>
    <w:multiLevelType w:val="singleLevel"/>
    <w:tmpl w:val="590AF0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152D4C"/>
    <w:multiLevelType w:val="singleLevel"/>
    <w:tmpl w:val="59152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194F89"/>
    <w:multiLevelType w:val="singleLevel"/>
    <w:tmpl w:val="59194F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964F1"/>
    <w:multiLevelType w:val="singleLevel"/>
    <w:tmpl w:val="591964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1A8E08"/>
    <w:multiLevelType w:val="singleLevel"/>
    <w:tmpl w:val="591A8E0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F3A98"/>
    <w:rsid w:val="01FE713B"/>
    <w:rsid w:val="020C72DC"/>
    <w:rsid w:val="03974D2C"/>
    <w:rsid w:val="03B33C40"/>
    <w:rsid w:val="05CD209D"/>
    <w:rsid w:val="06734441"/>
    <w:rsid w:val="06C632FC"/>
    <w:rsid w:val="0975442D"/>
    <w:rsid w:val="09FF1F9B"/>
    <w:rsid w:val="0F3957E7"/>
    <w:rsid w:val="1047702C"/>
    <w:rsid w:val="138639D6"/>
    <w:rsid w:val="13910C4E"/>
    <w:rsid w:val="155E2AA8"/>
    <w:rsid w:val="1599072D"/>
    <w:rsid w:val="160E7093"/>
    <w:rsid w:val="187C5A7A"/>
    <w:rsid w:val="18C710ED"/>
    <w:rsid w:val="193A40E5"/>
    <w:rsid w:val="19830DF3"/>
    <w:rsid w:val="19993F33"/>
    <w:rsid w:val="1AF47BDA"/>
    <w:rsid w:val="1C9803DA"/>
    <w:rsid w:val="1CE94036"/>
    <w:rsid w:val="1E9D4EE0"/>
    <w:rsid w:val="205C3576"/>
    <w:rsid w:val="21EF4CDF"/>
    <w:rsid w:val="23730F44"/>
    <w:rsid w:val="258F3A98"/>
    <w:rsid w:val="25B15ED0"/>
    <w:rsid w:val="26D61106"/>
    <w:rsid w:val="27375156"/>
    <w:rsid w:val="27D63040"/>
    <w:rsid w:val="284E4512"/>
    <w:rsid w:val="28C24182"/>
    <w:rsid w:val="2B5318F4"/>
    <w:rsid w:val="2C4C3952"/>
    <w:rsid w:val="2C7336A7"/>
    <w:rsid w:val="305864B1"/>
    <w:rsid w:val="306077FC"/>
    <w:rsid w:val="307E3D82"/>
    <w:rsid w:val="31DC35BB"/>
    <w:rsid w:val="336B7221"/>
    <w:rsid w:val="364C2056"/>
    <w:rsid w:val="386551EE"/>
    <w:rsid w:val="39E66241"/>
    <w:rsid w:val="3BD43457"/>
    <w:rsid w:val="3FDC4B35"/>
    <w:rsid w:val="452372B4"/>
    <w:rsid w:val="46603102"/>
    <w:rsid w:val="48A248DA"/>
    <w:rsid w:val="49075B56"/>
    <w:rsid w:val="4BE447E4"/>
    <w:rsid w:val="4D395252"/>
    <w:rsid w:val="4DAF7024"/>
    <w:rsid w:val="4E136D47"/>
    <w:rsid w:val="4F3F1353"/>
    <w:rsid w:val="53DB1267"/>
    <w:rsid w:val="54857D71"/>
    <w:rsid w:val="54BE2FD0"/>
    <w:rsid w:val="55F63A26"/>
    <w:rsid w:val="59C368CF"/>
    <w:rsid w:val="5A193E5A"/>
    <w:rsid w:val="5A210510"/>
    <w:rsid w:val="5AF639A7"/>
    <w:rsid w:val="5B6411F3"/>
    <w:rsid w:val="5BD41AB2"/>
    <w:rsid w:val="5E6C2C54"/>
    <w:rsid w:val="60944DFF"/>
    <w:rsid w:val="64833D24"/>
    <w:rsid w:val="665D70F6"/>
    <w:rsid w:val="675175E8"/>
    <w:rsid w:val="6A0D72B5"/>
    <w:rsid w:val="6D5A487C"/>
    <w:rsid w:val="6D925108"/>
    <w:rsid w:val="6E3757E8"/>
    <w:rsid w:val="6FDE066F"/>
    <w:rsid w:val="70050D0B"/>
    <w:rsid w:val="70B5468E"/>
    <w:rsid w:val="731610F7"/>
    <w:rsid w:val="746B7DB3"/>
    <w:rsid w:val="75FA6495"/>
    <w:rsid w:val="76024E6F"/>
    <w:rsid w:val="7B712CCF"/>
    <w:rsid w:val="7DE16D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20010;&#24615;&#21807;&#32654;&#21830;&#21153;&#31616;&#21382;&#36890;&#29992;&#27169;&#26495;GSH3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【通用简历】个性唯美商务简历通用模板GSH37.doc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2017-05-17T03:12:00Z</dcterms:created>
  <dc:creator>Administrator</dc:creator>
  <cp:lastModifiedBy>ASUS</cp:lastModifiedBy>
  <dcterms:modified xsi:type="dcterms:W3CDTF">2018-03-29T14:17:46Z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